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6DD" w:rsidRDefault="006A76DD" w:rsidP="006A76DD">
      <w:r>
        <w:rPr>
          <w:noProof/>
        </w:rPr>
        <w:drawing>
          <wp:anchor distT="0" distB="0" distL="114300" distR="114300" simplePos="0" relativeHeight="251664384" behindDoc="1" locked="0" layoutInCell="1" allowOverlap="1" wp14:anchorId="47E358EA" wp14:editId="77D6DB47">
            <wp:simplePos x="0" y="0"/>
            <wp:positionH relativeFrom="column">
              <wp:posOffset>-890270</wp:posOffset>
            </wp:positionH>
            <wp:positionV relativeFrom="paragraph">
              <wp:posOffset>-890270</wp:posOffset>
            </wp:positionV>
            <wp:extent cx="8321040" cy="11229975"/>
            <wp:effectExtent l="0" t="0" r="381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_Techno_01.jpg"/>
                    <pic:cNvPicPr/>
                  </pic:nvPicPr>
                  <pic:blipFill>
                    <a:blip r:embed="rId7"/>
                    <a:stretch>
                      <a:fillRect/>
                    </a:stretch>
                  </pic:blipFill>
                  <pic:spPr>
                    <a:xfrm>
                      <a:off x="0" y="0"/>
                      <a:ext cx="8321040" cy="11229975"/>
                    </a:xfrm>
                    <a:prstGeom prst="rect">
                      <a:avLst/>
                    </a:prstGeom>
                  </pic:spPr>
                </pic:pic>
              </a:graphicData>
            </a:graphic>
            <wp14:sizeRelH relativeFrom="page">
              <wp14:pctWidth>0</wp14:pctWidth>
            </wp14:sizeRelH>
            <wp14:sizeRelV relativeFrom="page">
              <wp14:pctHeight>0</wp14:pctHeight>
            </wp14:sizeRelV>
          </wp:anchor>
        </w:drawing>
      </w:r>
    </w:p>
    <w:p w:rsidR="006A76DD" w:rsidRDefault="006A76DD">
      <w:r>
        <w:rPr>
          <w:noProof/>
        </w:rPr>
        <mc:AlternateContent>
          <mc:Choice Requires="wps">
            <w:drawing>
              <wp:anchor distT="0" distB="0" distL="114300" distR="114300" simplePos="0" relativeHeight="251668480" behindDoc="0" locked="0" layoutInCell="1" allowOverlap="1" wp14:anchorId="08A71D92" wp14:editId="0E261760">
                <wp:simplePos x="0" y="0"/>
                <wp:positionH relativeFrom="column">
                  <wp:posOffset>-8890</wp:posOffset>
                </wp:positionH>
                <wp:positionV relativeFrom="paragraph">
                  <wp:posOffset>9008745</wp:posOffset>
                </wp:positionV>
                <wp:extent cx="4261485" cy="36576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261485" cy="365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A76DD" w:rsidRPr="006A76DD" w:rsidRDefault="006A76DD" w:rsidP="006A76DD">
                            <w:pPr>
                              <w:rPr>
                                <w:rFonts w:eastAsia="Yu Gothic UI Light" w:cs="Segoe UI"/>
                                <w:color w:val="FFFFFF" w:themeColor="background1"/>
                                <w:sz w:val="30"/>
                                <w:szCs w:val="30"/>
                              </w:rPr>
                            </w:pPr>
                            <w:r w:rsidRPr="006A76DD">
                              <w:rPr>
                                <w:rFonts w:eastAsia="Yu Gothic UI Light" w:cs="Segoe UI"/>
                                <w:color w:val="FFFFFF" w:themeColor="background1"/>
                                <w:sz w:val="30"/>
                                <w:szCs w:val="30"/>
                              </w:rPr>
                              <w:t>Romain Claveau (Ne0blast)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71D92" id="_x0000_t202" coordsize="21600,21600" o:spt="202" path="m,l,21600r21600,l21600,xe">
                <v:stroke joinstyle="miter"/>
                <v:path gradientshapeok="t" o:connecttype="rect"/>
              </v:shapetype>
              <v:shape id="Zone de texte 4" o:spid="_x0000_s1026" type="#_x0000_t202" style="position:absolute;margin-left:-.7pt;margin-top:709.35pt;width:335.55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" filled="f" stroked="f">
                <v:textbox>
                  <w:txbxContent>
                    <w:p w:rsidR="006A76DD" w:rsidRPr="006A76DD" w:rsidRDefault="006A76DD" w:rsidP="006A76DD">
                      <w:pPr>
                        <w:rPr>
                          <w:rFonts w:eastAsia="Yu Gothic UI Light" w:cs="Segoe UI"/>
                          <w:color w:val="FFFFFF" w:themeColor="background1"/>
                          <w:sz w:val="30"/>
                          <w:szCs w:val="30"/>
                        </w:rPr>
                      </w:pPr>
                      <w:r w:rsidRPr="006A76DD">
                        <w:rPr>
                          <w:rFonts w:eastAsia="Yu Gothic UI Light" w:cs="Segoe UI"/>
                          <w:color w:val="FFFFFF" w:themeColor="background1"/>
                          <w:sz w:val="30"/>
                          <w:szCs w:val="30"/>
                        </w:rPr>
                        <w:t>Romain Claveau (Ne0blast)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C79DCC" wp14:editId="06FD8BA8">
                <wp:simplePos x="0" y="0"/>
                <wp:positionH relativeFrom="column">
                  <wp:posOffset>-286385</wp:posOffset>
                </wp:positionH>
                <wp:positionV relativeFrom="paragraph">
                  <wp:posOffset>3213100</wp:posOffset>
                </wp:positionV>
                <wp:extent cx="6343650" cy="208597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6343650" cy="2085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A76DD" w:rsidRPr="00E519C4" w:rsidRDefault="006A76DD" w:rsidP="006A76DD">
                            <w:pPr>
                              <w:jc w:val="center"/>
                              <w:rPr>
                                <w:rFonts w:eastAsia="Yu Gothic UI Light" w:cs="Segoe UI Light"/>
                                <w:b/>
                                <w:outline/>
                                <w:color w:val="4BACC6" w:themeColor="accent5"/>
                                <w:sz w:val="144"/>
                                <w:szCs w:val="144"/>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519C4">
                              <w:rPr>
                                <w:rFonts w:eastAsia="Yu Gothic UI Light" w:cs="Segoe UI Light"/>
                                <w:b/>
                                <w:outline/>
                                <w:color w:val="4BACC6" w:themeColor="accent5"/>
                                <w:sz w:val="144"/>
                                <w:szCs w:val="144"/>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CosmOS</w:t>
                            </w:r>
                          </w:p>
                          <w:p w:rsidR="006A76DD" w:rsidRPr="00E519C4" w:rsidRDefault="006A76DD" w:rsidP="006A76DD">
                            <w:pPr>
                              <w:jc w:val="center"/>
                              <w:rPr>
                                <w:rFonts w:eastAsia="Yu Gothic UI Light" w:cs="Segoe UI Semibold"/>
                                <w:color w:val="FFFFFF" w:themeColor="background1"/>
                                <w:sz w:val="38"/>
                                <w:szCs w:val="38"/>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519C4">
                              <w:rPr>
                                <w:rFonts w:eastAsia="Yu Gothic UI Light" w:cs="Segoe UI Semibold"/>
                                <w:color w:val="FFFFFF" w:themeColor="background1"/>
                                <w:sz w:val="38"/>
                                <w:szCs w:val="38"/>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WebOS based-cloud with end-to-end 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79DCC" id="Zone de texte 2" o:spid="_x0000_s1027" type="#_x0000_t202" style="position:absolute;margin-left:-22.55pt;margin-top:253pt;width:499.5pt;height:16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" filled="f" stroked="f">
                <v:textbox>
                  <w:txbxContent>
                    <w:p w:rsidR="006A76DD" w:rsidRPr="00E519C4" w:rsidRDefault="006A76DD" w:rsidP="006A76DD">
                      <w:pPr>
                        <w:jc w:val="center"/>
                        <w:rPr>
                          <w:rFonts w:eastAsia="Yu Gothic UI Light" w:cs="Segoe UI Light"/>
                          <w:b/>
                          <w:outline/>
                          <w:color w:val="4BACC6" w:themeColor="accent5"/>
                          <w:sz w:val="144"/>
                          <w:szCs w:val="144"/>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519C4">
                        <w:rPr>
                          <w:rFonts w:eastAsia="Yu Gothic UI Light" w:cs="Segoe UI Light"/>
                          <w:b/>
                          <w:outline/>
                          <w:color w:val="4BACC6" w:themeColor="accent5"/>
                          <w:sz w:val="144"/>
                          <w:szCs w:val="144"/>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CosmOS</w:t>
                      </w:r>
                    </w:p>
                    <w:p w:rsidR="006A76DD" w:rsidRPr="00E519C4" w:rsidRDefault="006A76DD" w:rsidP="006A76DD">
                      <w:pPr>
                        <w:jc w:val="center"/>
                        <w:rPr>
                          <w:rFonts w:eastAsia="Yu Gothic UI Light" w:cs="Segoe UI Semibold"/>
                          <w:color w:val="FFFFFF" w:themeColor="background1"/>
                          <w:sz w:val="38"/>
                          <w:szCs w:val="38"/>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519C4">
                        <w:rPr>
                          <w:rFonts w:eastAsia="Yu Gothic UI Light" w:cs="Segoe UI Semibold"/>
                          <w:color w:val="FFFFFF" w:themeColor="background1"/>
                          <w:sz w:val="38"/>
                          <w:szCs w:val="38"/>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WebOS based-cloud with end-to-end encryption</w:t>
                      </w:r>
                    </w:p>
                  </w:txbxContent>
                </v:textbox>
              </v:shape>
            </w:pict>
          </mc:Fallback>
        </mc:AlternateContent>
      </w:r>
      <w:r>
        <w:br w:type="page"/>
      </w:r>
    </w:p>
    <w:p w:rsidR="0058332A" w:rsidRPr="00E519C4" w:rsidRDefault="00E519C4" w:rsidP="006A76DD">
      <w:pPr>
        <w:pStyle w:val="Titre1"/>
      </w:pPr>
      <w:r w:rsidRPr="00E519C4">
        <w:lastRenderedPageBreak/>
        <w:t>INTRODUCTION</w:t>
      </w:r>
    </w:p>
    <w:p w:rsidR="006A76DD" w:rsidRPr="00E519C4" w:rsidRDefault="006A76DD" w:rsidP="006A76DD"/>
    <w:p w:rsidR="006A76DD" w:rsidRDefault="00E519C4" w:rsidP="00E519C4">
      <w:pPr>
        <w:jc w:val="both"/>
      </w:pPr>
      <w:r w:rsidRPr="00E519C4">
        <w:t xml:space="preserve">Le but de ce papier est de </w:t>
      </w:r>
      <w:r>
        <w:t>pré</w:t>
      </w:r>
      <w:r w:rsidRPr="00E519C4">
        <w:t xml:space="preserve">senter les différentes fonctionnalités, objectifs de CosmOS au fur et à mesure du temps et des versions. </w:t>
      </w:r>
      <w:r w:rsidR="00F4782C">
        <w:t>Tout d’abord, essayons de définir ce qu’est CosmOS et quel sont ses buts.</w:t>
      </w:r>
    </w:p>
    <w:p w:rsidR="00530FF4" w:rsidRDefault="00530FF4" w:rsidP="00E519C4">
      <w:pPr>
        <w:jc w:val="both"/>
      </w:pPr>
    </w:p>
    <w:p w:rsidR="00530FF4" w:rsidRPr="00E519C4" w:rsidRDefault="00530FF4" w:rsidP="00E519C4">
      <w:pPr>
        <w:jc w:val="both"/>
      </w:pPr>
      <w:r>
        <w:t>CosmOS est WebOS, c’est-à-dire une interface reproduisant en partie le fonctionnement d’un OS mais en ligne. En plus de cette interface, CosmOS permet le stockage de fichiers comme un cloud. Finalement, étant un WebOS, CosmOS doit aussi proposer certaines applications permettant à l’utilisateur de gérer plus facilement ses fichiers mais aussi des applications lui permettant d’écouter de la musique, etc…</w:t>
      </w:r>
      <w:bookmarkStart w:id="0" w:name="_GoBack"/>
      <w:bookmarkEnd w:id="0"/>
    </w:p>
    <w:sectPr w:rsidR="00530FF4" w:rsidRPr="00E519C4" w:rsidSect="006A76DD">
      <w:headerReference w:type="even" r:id="rId8"/>
      <w:headerReference w:type="default" r:id="rId9"/>
      <w:footerReference w:type="even" r:id="rId10"/>
      <w:footerReference w:type="default" r:id="rId11"/>
      <w:headerReference w:type="first" r:id="rId12"/>
      <w:footerReference w:type="first" r:id="rId13"/>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960" w:rsidRDefault="00B44960" w:rsidP="00307692">
      <w:r>
        <w:separator/>
      </w:r>
    </w:p>
  </w:endnote>
  <w:endnote w:type="continuationSeparator" w:id="0">
    <w:p w:rsidR="00B44960" w:rsidRDefault="00B44960"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07" w:rsidRDefault="009949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07" w:rsidRDefault="009949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07" w:rsidRDefault="009949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960" w:rsidRDefault="00B44960" w:rsidP="00307692">
      <w:r>
        <w:separator/>
      </w:r>
    </w:p>
  </w:footnote>
  <w:footnote w:type="continuationSeparator" w:id="0">
    <w:p w:rsidR="00B44960" w:rsidRDefault="00B44960" w:rsidP="0030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07" w:rsidRDefault="009949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07" w:rsidRDefault="009949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07" w:rsidRDefault="0099490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DD"/>
    <w:rsid w:val="000053BF"/>
    <w:rsid w:val="000326C5"/>
    <w:rsid w:val="000861DC"/>
    <w:rsid w:val="000E3268"/>
    <w:rsid w:val="00154F18"/>
    <w:rsid w:val="001730CA"/>
    <w:rsid w:val="001A02BE"/>
    <w:rsid w:val="00202362"/>
    <w:rsid w:val="002534DD"/>
    <w:rsid w:val="00255463"/>
    <w:rsid w:val="002A724D"/>
    <w:rsid w:val="00307692"/>
    <w:rsid w:val="00327748"/>
    <w:rsid w:val="0035101B"/>
    <w:rsid w:val="00364ADF"/>
    <w:rsid w:val="003874D9"/>
    <w:rsid w:val="003B5121"/>
    <w:rsid w:val="00472FC1"/>
    <w:rsid w:val="00530FF4"/>
    <w:rsid w:val="00552A23"/>
    <w:rsid w:val="0058332A"/>
    <w:rsid w:val="0065536C"/>
    <w:rsid w:val="006A76DD"/>
    <w:rsid w:val="006B445E"/>
    <w:rsid w:val="007113F3"/>
    <w:rsid w:val="00726528"/>
    <w:rsid w:val="00784F87"/>
    <w:rsid w:val="007975A2"/>
    <w:rsid w:val="007D0642"/>
    <w:rsid w:val="008238A2"/>
    <w:rsid w:val="0087101A"/>
    <w:rsid w:val="00901EB1"/>
    <w:rsid w:val="00907377"/>
    <w:rsid w:val="00980171"/>
    <w:rsid w:val="00994907"/>
    <w:rsid w:val="00A646C3"/>
    <w:rsid w:val="00A74D64"/>
    <w:rsid w:val="00A80EA8"/>
    <w:rsid w:val="00AA04D5"/>
    <w:rsid w:val="00AC0341"/>
    <w:rsid w:val="00AF3316"/>
    <w:rsid w:val="00AF7742"/>
    <w:rsid w:val="00B3766B"/>
    <w:rsid w:val="00B44960"/>
    <w:rsid w:val="00B95C66"/>
    <w:rsid w:val="00BD6711"/>
    <w:rsid w:val="00BF0E26"/>
    <w:rsid w:val="00C57FC3"/>
    <w:rsid w:val="00D86F3D"/>
    <w:rsid w:val="00D90008"/>
    <w:rsid w:val="00D97D16"/>
    <w:rsid w:val="00DE4713"/>
    <w:rsid w:val="00E519C4"/>
    <w:rsid w:val="00E5405E"/>
    <w:rsid w:val="00F40A20"/>
    <w:rsid w:val="00F4782C"/>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4C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6DD"/>
    <w:rPr>
      <w:rFonts w:ascii="Yu Gothic UI Light" w:hAnsi="Yu Gothic UI Light"/>
    </w:rPr>
  </w:style>
  <w:style w:type="paragraph" w:styleId="Titre1">
    <w:name w:val="heading 1"/>
    <w:basedOn w:val="Normal"/>
    <w:next w:val="Normal"/>
    <w:link w:val="Titre1Car"/>
    <w:uiPriority w:val="9"/>
    <w:qFormat/>
    <w:rsid w:val="006A76DD"/>
    <w:pPr>
      <w:keepNext/>
      <w:keepLines/>
      <w:spacing w:before="240"/>
      <w:outlineLvl w:val="0"/>
    </w:pPr>
    <w:rPr>
      <w:rFonts w:eastAsiaTheme="majorEastAsia" w:cstheme="majorBidi"/>
      <w:color w:val="000000" w:themeColor="text1"/>
      <w:sz w:val="4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character" w:customStyle="1" w:styleId="Titre1Car">
    <w:name w:val="Titre 1 Car"/>
    <w:basedOn w:val="Policepardfaut"/>
    <w:link w:val="Titre1"/>
    <w:uiPriority w:val="9"/>
    <w:rsid w:val="006A76DD"/>
    <w:rPr>
      <w:rFonts w:ascii="Yu Gothic UI Light" w:eastAsiaTheme="majorEastAsia" w:hAnsi="Yu Gothic UI Light" w:cstheme="majorBidi"/>
      <w:color w:val="000000" w:themeColor="text1"/>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463F8BE-089D-4A2C-8E82-417198F119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2</Pages>
  <Words>98</Words>
  <Characters>539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2017-08-30T09:11:00Z</dcterms:created>
  <dcterms:modified xsi:type="dcterms:W3CDTF">2017-09-01T09:00:00Z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ies>
</file>